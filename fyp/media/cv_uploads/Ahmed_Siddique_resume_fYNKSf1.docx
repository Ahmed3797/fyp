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DA302F" w14:paraId="798A7459" w14:textId="77777777" w:rsidTr="006C08A0">
        <w:tc>
          <w:tcPr>
            <w:tcW w:w="5013" w:type="dxa"/>
            <w:vAlign w:val="bottom"/>
          </w:tcPr>
          <w:p w14:paraId="6D7BA28D" w14:textId="77777777" w:rsidR="00C84833" w:rsidRDefault="00AD0728" w:rsidP="00C84833">
            <w:pPr>
              <w:pStyle w:val="Title"/>
            </w:pPr>
            <w:r>
              <w:t>Ahmed</w:t>
            </w:r>
            <w:r>
              <w:br/>
              <w:t>Siddique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6A78A46C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B17FF79" w14:textId="77777777" w:rsidR="00932D92" w:rsidRPr="009D0878" w:rsidRDefault="00DA302F" w:rsidP="00932D92">
                  <w:pPr>
                    <w:pStyle w:val="ContactInfo"/>
                  </w:pPr>
                  <w:r>
                    <w:rPr>
                      <w:sz w:val="18"/>
                    </w:rPr>
                    <w:t>03495486080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2B08F5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EDAF10" wp14:editId="2461D49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49E3D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C7CB93C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48A192" w14:textId="77777777" w:rsidR="00932D92" w:rsidRPr="009D0878" w:rsidRDefault="00DA302F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Ch379796@gmail.com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A6B2BD0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25DEFA" wp14:editId="3FE7FE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7E315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ED101FB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7DAF124" w14:textId="77777777" w:rsidR="00932D92" w:rsidRPr="00DA302F" w:rsidRDefault="00DA302F" w:rsidP="00932D92">
                  <w:pPr>
                    <w:pStyle w:val="ContactInfo"/>
                    <w:rPr>
                      <w:sz w:val="18"/>
                    </w:rPr>
                  </w:pPr>
                  <w:r w:rsidRPr="00DA302F">
                    <w:rPr>
                      <w:sz w:val="18"/>
                    </w:rPr>
                    <w:t>www.linkedin.com/in/ahmed-siddique-2a1918247/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561AA5A" w14:textId="77777777" w:rsidR="00932D92" w:rsidRPr="00DA302F" w:rsidRDefault="00932D92" w:rsidP="00932D92">
                  <w:pPr>
                    <w:pStyle w:val="Icons"/>
                    <w:rPr>
                      <w:color w:val="595959" w:themeColor="text1" w:themeTint="A6"/>
                      <w:sz w:val="18"/>
                    </w:rPr>
                  </w:pPr>
                  <w:r w:rsidRPr="00DA302F">
                    <w:rPr>
                      <w:noProof/>
                      <w:color w:val="595959" w:themeColor="text1" w:themeTint="A6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20DF622" wp14:editId="2CA859A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0FA92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345D85F" w14:textId="77777777" w:rsidR="00D92B95" w:rsidRDefault="00D92B95" w:rsidP="009D3336">
            <w:pPr>
              <w:pStyle w:val="Header"/>
            </w:pPr>
          </w:p>
        </w:tc>
      </w:tr>
    </w:tbl>
    <w:p w14:paraId="409C341C" w14:textId="77777777" w:rsidR="005B2EA3" w:rsidRDefault="005B2EA3" w:rsidP="00AD0728"/>
    <w:p w14:paraId="0B3FEC87" w14:textId="77777777" w:rsidR="005B2EA3" w:rsidRPr="005B2EA3" w:rsidRDefault="005B2EA3" w:rsidP="005B2EA3">
      <w:r w:rsidRPr="005B2EA3">
        <w:t>In 2020, I embarked on my Computer Science journey at Air University, driven by a relentless enthusiasm for learning. Throughout my academic journey, I've taken a hands-on approach to my studies, focusing on project-based learning. This approach has allowed me to develop a strong foundation in logic building and analytical thinking, which has been reflected in my current CGPA of 3.31.</w:t>
      </w:r>
    </w:p>
    <w:p w14:paraId="4CB825E1" w14:textId="77777777" w:rsidR="00194D53" w:rsidRDefault="005B2EA3" w:rsidP="00194D53">
      <w:pPr>
        <w:spacing w:after="0"/>
      </w:pPr>
      <w:r w:rsidRPr="005B2EA3">
        <w:t xml:space="preserve">Notably, my dedication and commitment to my studies earned me a merit-based scholarship at Air University during my third semester. Over the course of my three-year coding journey, I've had the privilege of working on a diverse range of projects, each showcasing my passion for programming and problem-solving. </w:t>
      </w:r>
    </w:p>
    <w:p w14:paraId="79116BD2" w14:textId="3A04297B" w:rsidR="00194D53" w:rsidRDefault="00194D53" w:rsidP="005B2EA3">
      <w:r w:rsidRPr="00194D53">
        <w:br/>
        <w:t>During my Computer Science journey at Air University, I've undertaken various impactful projects that have nurtured my passion for coding and problem-solving. These projects span a wide spectrum of technologies and skills. I crafted a Flight Reservation System that leveraged Object-Oriented Programming (OOP) principles and integrated Data Structures and Algorithms (DSA) concepts. In the realm of web development, I constructed a real-time Chat App using Django, and during an internship, I delved into Google Map API integration and applied Machine Learning techniques to fashion a mobile app with Flutter. Operating Systems studies led me to design a multithreaded Ludo Game in C++. I also honed my frontend skills by cloning GitHub pages and creating web applications, such as Todo lists and calculators, using HTML, CSS, and JavaScript. Additionally, I ventured into React, building projects like Todo lists, shopping carts, a Tic-Tac-Toe game, and cloning web pages from platforms like Dribble and Gmail. To cap it off, I showcased my game development prowess by crafting a captivating Python-based Space Hunter Game with Pygame. These endeavors reflect my versatility and commitment to advancing my skills in the field of Computer Science.</w:t>
      </w:r>
    </w:p>
    <w:p w14:paraId="66D08A51" w14:textId="77777777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100A4C5BDCF243ACA8E10A682CC900CB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69573032" w14:textId="77777777" w:rsidR="0023705D" w:rsidRPr="00D413F9" w:rsidRDefault="00AD0728" w:rsidP="00D413F9">
      <w:pPr>
        <w:pStyle w:val="Heading3"/>
      </w:pPr>
      <w:r>
        <w:t>September 2022 – OCtober 2022</w:t>
      </w:r>
    </w:p>
    <w:p w14:paraId="50E0E826" w14:textId="77777777" w:rsidR="0023705D" w:rsidRDefault="00DA302F" w:rsidP="008D31BD">
      <w:pPr>
        <w:pStyle w:val="Heading5"/>
        <w:rPr>
          <w:rStyle w:val="Emphasis"/>
        </w:rPr>
      </w:pPr>
      <w:r>
        <w:t>Let’s</w:t>
      </w:r>
      <w:r w:rsidR="00AD0728">
        <w:t xml:space="preserve"> GROW MORE</w:t>
      </w:r>
      <w:r w:rsidR="0095272C" w:rsidRPr="00F439C9">
        <w:t>/</w:t>
      </w:r>
      <w:r w:rsidR="00AD0728">
        <w:rPr>
          <w:rStyle w:val="Emphasis"/>
        </w:rPr>
        <w:t xml:space="preserve"> Flutter Developer</w:t>
      </w:r>
    </w:p>
    <w:p w14:paraId="5F36C88E" w14:textId="77777777" w:rsidR="00AD0728" w:rsidRDefault="00AD0728" w:rsidP="00BF49F0">
      <w:r>
        <w:t xml:space="preserve">I </w:t>
      </w:r>
      <w:r w:rsidR="00DA302F">
        <w:t>Completed</w:t>
      </w:r>
      <w:r>
        <w:t xml:space="preserve"> my </w:t>
      </w:r>
      <w:r w:rsidR="00DA302F">
        <w:t>1-month</w:t>
      </w:r>
      <w:r>
        <w:t xml:space="preserve"> Internship in Mobile Application Develope</w:t>
      </w:r>
      <w:r w:rsidR="00DA302F">
        <w:t xml:space="preserve">r </w:t>
      </w:r>
      <w:r>
        <w:t xml:space="preserve">in LETS GROW </w:t>
      </w:r>
      <w:r w:rsidR="00DA302F">
        <w:t>More. I have a wonderful experience to be work as a flutter developer in the group.</w:t>
      </w:r>
    </w:p>
    <w:p w14:paraId="53B8C5C1" w14:textId="77777777" w:rsidR="00D413F9" w:rsidRPr="00D413F9" w:rsidRDefault="00DA302F" w:rsidP="00D413F9">
      <w:pPr>
        <w:pStyle w:val="Heading3"/>
      </w:pPr>
      <w:r>
        <w:t>june 202</w:t>
      </w:r>
      <w:r w:rsidR="007F3012">
        <w:t>2</w:t>
      </w:r>
      <w:r w:rsidR="00D413F9" w:rsidRPr="00D413F9">
        <w:t xml:space="preserve"> –</w:t>
      </w:r>
      <w:r w:rsidR="00D413F9">
        <w:t xml:space="preserve"> </w:t>
      </w:r>
      <w:r>
        <w:t>august 2022</w:t>
      </w:r>
    </w:p>
    <w:p w14:paraId="7287529B" w14:textId="77777777" w:rsidR="00D413F9" w:rsidRPr="00513EFC" w:rsidRDefault="00AD0728" w:rsidP="008D31BD">
      <w:pPr>
        <w:pStyle w:val="Heading5"/>
      </w:pPr>
      <w:r>
        <w:t>PSEB IT Industry Academia Bridge Program 2022</w:t>
      </w:r>
    </w:p>
    <w:p w14:paraId="4C78E7D0" w14:textId="77777777" w:rsidR="00D413F9" w:rsidRDefault="00AD0728" w:rsidP="00D413F9">
      <w:r>
        <w:t xml:space="preserve">I </w:t>
      </w:r>
      <w:r w:rsidR="00DA302F">
        <w:t>enjoy</w:t>
      </w:r>
      <w:r>
        <w:t xml:space="preserve"> a wonderful </w:t>
      </w:r>
      <w:r w:rsidR="00DA302F">
        <w:t>experience</w:t>
      </w:r>
      <w:r>
        <w:t xml:space="preserve"> of Academia bridge program in Mobile </w:t>
      </w:r>
      <w:r w:rsidR="00DA302F">
        <w:t>App</w:t>
      </w:r>
      <w:r>
        <w:t xml:space="preserve"> Development</w:t>
      </w:r>
      <w:r w:rsidR="00D47B94">
        <w:t xml:space="preserve"> Flutter.</w:t>
      </w:r>
      <w:r w:rsidR="00DA302F">
        <w:t xml:space="preserve"> </w:t>
      </w:r>
    </w:p>
    <w:p w14:paraId="5561F8CB" w14:textId="77777777" w:rsidR="00087128" w:rsidRDefault="00087128" w:rsidP="00087128">
      <w:pPr>
        <w:pStyle w:val="Heading1"/>
      </w:pPr>
      <w:r>
        <w:t>Certifications</w:t>
      </w:r>
    </w:p>
    <w:p w14:paraId="2A92629B" w14:textId="77777777" w:rsidR="00087128" w:rsidRPr="00D413F9" w:rsidRDefault="00087128" w:rsidP="00087128">
      <w:pPr>
        <w:pStyle w:val="Heading3"/>
      </w:pPr>
      <w:r>
        <w:lastRenderedPageBreak/>
        <w:t>JanuarY 2023</w:t>
      </w:r>
      <w:r w:rsidRPr="00D413F9">
        <w:t xml:space="preserve"> –</w:t>
      </w:r>
      <w:r>
        <w:t xml:space="preserve"> FeBruary 2022</w:t>
      </w:r>
    </w:p>
    <w:p w14:paraId="4CDDAC80" w14:textId="77777777" w:rsidR="00087128" w:rsidRPr="00513EFC" w:rsidRDefault="00087128" w:rsidP="00087128">
      <w:pPr>
        <w:pStyle w:val="Heading5"/>
      </w:pPr>
      <w:r>
        <w:t>AUCIS Web Development Boot camp 2023</w:t>
      </w:r>
    </w:p>
    <w:p w14:paraId="6F2F7C52" w14:textId="77777777" w:rsidR="00925004" w:rsidRDefault="00087128" w:rsidP="00087128">
      <w:r>
        <w:t>After a semester I avail my free time to enhance my skill by taking AUCIS web development boot camp.</w:t>
      </w:r>
    </w:p>
    <w:p w14:paraId="0BC13D1E" w14:textId="150E6F3A" w:rsidR="00925004" w:rsidRDefault="005B2EA3" w:rsidP="00925004">
      <w:pPr>
        <w:pStyle w:val="Heading5"/>
      </w:pPr>
      <w:r>
        <w:t>U</w:t>
      </w:r>
      <w:r w:rsidR="00925004">
        <w:t xml:space="preserve">demy Course-Python Django </w:t>
      </w:r>
      <w:r>
        <w:t>the</w:t>
      </w:r>
      <w:r w:rsidR="00925004">
        <w:t xml:space="preserve"> practical guide</w:t>
      </w:r>
    </w:p>
    <w:p w14:paraId="0F526DF6" w14:textId="04F305D3" w:rsidR="00925004" w:rsidRDefault="00925004" w:rsidP="00925004">
      <w:r>
        <w:t xml:space="preserve">As a backend I complete 23 hours Django course with </w:t>
      </w:r>
      <w:r w:rsidR="005B2EA3">
        <w:t>U</w:t>
      </w:r>
      <w:r>
        <w:t>demy course instructor Maximillian. I made a lot of projects and learn new things about Django</w:t>
      </w:r>
    </w:p>
    <w:p w14:paraId="68512379" w14:textId="77777777" w:rsidR="00313E90" w:rsidRDefault="00313E90" w:rsidP="00490F73">
      <w:pPr>
        <w:pStyle w:val="Heading5"/>
      </w:pPr>
      <w:r>
        <w:t>D</w:t>
      </w:r>
      <w:r w:rsidRPr="00490F73">
        <w:t>ata Camp</w:t>
      </w:r>
    </w:p>
    <w:p w14:paraId="0BCAC023" w14:textId="77777777" w:rsidR="00313E90" w:rsidRPr="00892BC4" w:rsidRDefault="00490F73" w:rsidP="00925004">
      <w:r>
        <w:t xml:space="preserve"> I acquired </w:t>
      </w:r>
      <w:r w:rsidR="00922F75">
        <w:t>Supervised, Unsupervised, Dimensionality</w:t>
      </w:r>
      <w:r w:rsidR="00313E90">
        <w:t xml:space="preserve"> </w:t>
      </w:r>
      <w:r w:rsidR="00922F75">
        <w:t>Reduction, Cluster</w:t>
      </w:r>
      <w:r>
        <w:t xml:space="preserve"> Analysis Certificates from Data Camp.</w:t>
      </w:r>
    </w:p>
    <w:p w14:paraId="7C39B6C2" w14:textId="77777777" w:rsidR="00087128" w:rsidRPr="00D413F9" w:rsidRDefault="00087128" w:rsidP="00D413F9"/>
    <w:p w14:paraId="4D252B95" w14:textId="77777777" w:rsidR="00F439C9" w:rsidRDefault="00000000" w:rsidP="00F439C9">
      <w:pPr>
        <w:pStyle w:val="Heading1"/>
      </w:pPr>
      <w:sdt>
        <w:sdtPr>
          <w:alias w:val="Skills:"/>
          <w:tag w:val="Skills:"/>
          <w:id w:val="-1210261327"/>
          <w:placeholder>
            <w:docPart w:val="C7B43123A8BB4639B5ADF6047EE6C7F7"/>
          </w:placeholder>
          <w:temporary/>
          <w:showingPlcHdr/>
          <w15:appearance w15:val="hidden"/>
        </w:sdtPr>
        <w:sdtContent>
          <w:r w:rsidR="00F439C9">
            <w:t>Skills</w:t>
          </w:r>
        </w:sdtContent>
      </w:sdt>
    </w:p>
    <w:p w14:paraId="2605DDC1" w14:textId="77777777" w:rsidR="00A06309" w:rsidRDefault="00A06309" w:rsidP="00FF1889"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="00E06FE0">
        <w:t>CSS HTML JavaScript</w:t>
      </w:r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 w:rsidR="00E06FE0">
        <w:t>Django as backend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="00E06FE0">
        <w:t>Flutter</w:t>
      </w:r>
      <w:r w:rsidRPr="003720C4"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7FAB" w:themeColor="accent1"/>
        </w:rPr>
        <w:t xml:space="preserve"> </w:t>
      </w:r>
      <w:r w:rsidR="00E06FE0">
        <w:t>Dart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="00E06FE0">
        <w:t>Machine Learning</w:t>
      </w:r>
      <w:r w:rsidRPr="003720C4">
        <w:rPr>
          <w:rFonts w:eastAsia="Times New Roman"/>
          <w:color w:val="007FAB" w:themeColor="accent1"/>
        </w:rPr>
        <w:t>•</w:t>
      </w:r>
      <w:r w:rsidR="00E06FE0">
        <w:rPr>
          <w:rFonts w:eastAsia="Times New Roman"/>
          <w:color w:val="007FAB" w:themeColor="accent1"/>
        </w:rPr>
        <w:t xml:space="preserve"> </w:t>
      </w:r>
      <w:r w:rsidR="009C7E66" w:rsidRPr="00E06FE0">
        <w:t>React</w:t>
      </w:r>
      <w:r w:rsidR="009C7E66">
        <w:t>, Python, JavaScript, C++, Object</w:t>
      </w:r>
      <w:r w:rsidR="00922F75">
        <w:t xml:space="preserve"> Oriented Programming.</w:t>
      </w:r>
    </w:p>
    <w:p w14:paraId="4A18FACC" w14:textId="77777777" w:rsidR="00A06309" w:rsidRDefault="00A06309" w:rsidP="008D31BD">
      <w:pPr>
        <w:pStyle w:val="Heading1"/>
      </w:pPr>
      <w:r>
        <w:t>Education</w:t>
      </w:r>
    </w:p>
    <w:p w14:paraId="3B5A3B1A" w14:textId="77777777" w:rsidR="0070237E" w:rsidRDefault="00E06FE0" w:rsidP="0070237E">
      <w:pPr>
        <w:pStyle w:val="Heading3"/>
      </w:pPr>
      <w:r>
        <w:t>SepTember 2020 - Present</w:t>
      </w:r>
    </w:p>
    <w:p w14:paraId="0F9A29DE" w14:textId="77777777" w:rsidR="0070237E" w:rsidRDefault="00E06FE0" w:rsidP="008D31BD">
      <w:pPr>
        <w:pStyle w:val="Heading5"/>
      </w:pPr>
      <w:r>
        <w:t xml:space="preserve">Bachelor in Computer Science </w:t>
      </w:r>
      <w:r w:rsidR="0095272C">
        <w:t>/</w:t>
      </w:r>
      <w:r>
        <w:rPr>
          <w:rStyle w:val="Emphasis"/>
        </w:rPr>
        <w:t>Air University, Islamabad</w:t>
      </w:r>
      <w:r w:rsidR="00D47B94">
        <w:rPr>
          <w:rStyle w:val="Emphasis"/>
        </w:rPr>
        <w:t>,</w:t>
      </w:r>
    </w:p>
    <w:p w14:paraId="2844DFD3" w14:textId="77777777" w:rsidR="00434074" w:rsidRDefault="00000000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AC2710A7357A4C1DBBDA50CF02CC322C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754B61A3" w14:textId="77777777" w:rsidR="00A06309" w:rsidRDefault="00D47B94" w:rsidP="00FF1889">
      <w:r w:rsidRPr="003720C4">
        <w:rPr>
          <w:rFonts w:eastAsia="Times New Roman"/>
          <w:color w:val="007FAB" w:themeColor="accent1"/>
        </w:rPr>
        <w:t>•</w:t>
      </w:r>
      <w:r w:rsidR="00E06FE0">
        <w:t>Book Reading</w:t>
      </w:r>
      <w:r w:rsidR="00A06309" w:rsidRPr="001264FB">
        <w:t xml:space="preserve"> </w:t>
      </w:r>
      <w:r w:rsidR="00A06309" w:rsidRPr="003720C4">
        <w:rPr>
          <w:rFonts w:eastAsia="Times New Roman"/>
          <w:color w:val="007FAB" w:themeColor="accent1"/>
        </w:rPr>
        <w:t>•</w:t>
      </w:r>
      <w:r w:rsidR="00A06309" w:rsidRPr="001264FB">
        <w:rPr>
          <w:rFonts w:eastAsia="Times New Roman"/>
          <w:color w:val="000000" w:themeColor="text1"/>
        </w:rPr>
        <w:t xml:space="preserve"> </w:t>
      </w:r>
      <w:r w:rsidR="00E06FE0">
        <w:t>Cricket</w:t>
      </w:r>
    </w:p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CE5C" w14:textId="77777777" w:rsidR="00F15BB2" w:rsidRDefault="00F15BB2" w:rsidP="00725803">
      <w:pPr>
        <w:spacing w:after="0"/>
      </w:pPr>
      <w:r>
        <w:separator/>
      </w:r>
    </w:p>
  </w:endnote>
  <w:endnote w:type="continuationSeparator" w:id="0">
    <w:p w14:paraId="3131F133" w14:textId="77777777" w:rsidR="00F15BB2" w:rsidRDefault="00F15BB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F43882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E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3332" w14:textId="77777777" w:rsidR="00F15BB2" w:rsidRDefault="00F15BB2" w:rsidP="00725803">
      <w:pPr>
        <w:spacing w:after="0"/>
      </w:pPr>
      <w:r>
        <w:separator/>
      </w:r>
    </w:p>
  </w:footnote>
  <w:footnote w:type="continuationSeparator" w:id="0">
    <w:p w14:paraId="3AC2D9D1" w14:textId="77777777" w:rsidR="00F15BB2" w:rsidRDefault="00F15BB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9F6B1A"/>
    <w:multiLevelType w:val="hybridMultilevel"/>
    <w:tmpl w:val="05923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E13EE"/>
    <w:multiLevelType w:val="multilevel"/>
    <w:tmpl w:val="8AB25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94845537">
    <w:abstractNumId w:val="9"/>
  </w:num>
  <w:num w:numId="2" w16cid:durableId="1291090726">
    <w:abstractNumId w:val="7"/>
  </w:num>
  <w:num w:numId="3" w16cid:durableId="1301811736">
    <w:abstractNumId w:val="6"/>
  </w:num>
  <w:num w:numId="4" w16cid:durableId="14888627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507344">
    <w:abstractNumId w:val="8"/>
  </w:num>
  <w:num w:numId="6" w16cid:durableId="1072312595">
    <w:abstractNumId w:val="10"/>
  </w:num>
  <w:num w:numId="7" w16cid:durableId="1279217390">
    <w:abstractNumId w:val="5"/>
  </w:num>
  <w:num w:numId="8" w16cid:durableId="327372094">
    <w:abstractNumId w:val="4"/>
  </w:num>
  <w:num w:numId="9" w16cid:durableId="153227315">
    <w:abstractNumId w:val="3"/>
  </w:num>
  <w:num w:numId="10" w16cid:durableId="379016503">
    <w:abstractNumId w:val="2"/>
  </w:num>
  <w:num w:numId="11" w16cid:durableId="749733255">
    <w:abstractNumId w:val="1"/>
  </w:num>
  <w:num w:numId="12" w16cid:durableId="905411239">
    <w:abstractNumId w:val="0"/>
  </w:num>
  <w:num w:numId="13" w16cid:durableId="1660421762">
    <w:abstractNumId w:val="11"/>
  </w:num>
  <w:num w:numId="14" w16cid:durableId="1686425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728"/>
    <w:rsid w:val="00025E77"/>
    <w:rsid w:val="00027312"/>
    <w:rsid w:val="00061AE7"/>
    <w:rsid w:val="000645F2"/>
    <w:rsid w:val="00067AE4"/>
    <w:rsid w:val="00082F03"/>
    <w:rsid w:val="000835A0"/>
    <w:rsid w:val="00087128"/>
    <w:rsid w:val="000934A2"/>
    <w:rsid w:val="00144D98"/>
    <w:rsid w:val="00194D53"/>
    <w:rsid w:val="001B0955"/>
    <w:rsid w:val="001B7097"/>
    <w:rsid w:val="00227784"/>
    <w:rsid w:val="0023705D"/>
    <w:rsid w:val="00250A31"/>
    <w:rsid w:val="00251C13"/>
    <w:rsid w:val="002922D0"/>
    <w:rsid w:val="00313E90"/>
    <w:rsid w:val="00340B03"/>
    <w:rsid w:val="00380AE7"/>
    <w:rsid w:val="003A6943"/>
    <w:rsid w:val="00410BA2"/>
    <w:rsid w:val="00434074"/>
    <w:rsid w:val="00457497"/>
    <w:rsid w:val="00463C3B"/>
    <w:rsid w:val="00490F73"/>
    <w:rsid w:val="004937AE"/>
    <w:rsid w:val="004E2970"/>
    <w:rsid w:val="005026DD"/>
    <w:rsid w:val="00513EFC"/>
    <w:rsid w:val="0052113B"/>
    <w:rsid w:val="005311CA"/>
    <w:rsid w:val="00553A60"/>
    <w:rsid w:val="00564951"/>
    <w:rsid w:val="00573BF9"/>
    <w:rsid w:val="005A4A49"/>
    <w:rsid w:val="005B13C9"/>
    <w:rsid w:val="005B1D68"/>
    <w:rsid w:val="005B2EA3"/>
    <w:rsid w:val="005C71B0"/>
    <w:rsid w:val="005E7CF7"/>
    <w:rsid w:val="00611B37"/>
    <w:rsid w:val="006252B4"/>
    <w:rsid w:val="00646BA2"/>
    <w:rsid w:val="00675EA0"/>
    <w:rsid w:val="006C08A0"/>
    <w:rsid w:val="006C329A"/>
    <w:rsid w:val="006C47D8"/>
    <w:rsid w:val="006D2D08"/>
    <w:rsid w:val="006F26A2"/>
    <w:rsid w:val="0070237E"/>
    <w:rsid w:val="00725803"/>
    <w:rsid w:val="007258DA"/>
    <w:rsid w:val="00725CB5"/>
    <w:rsid w:val="007307A3"/>
    <w:rsid w:val="00752315"/>
    <w:rsid w:val="007C211F"/>
    <w:rsid w:val="007C26CB"/>
    <w:rsid w:val="007F3012"/>
    <w:rsid w:val="00857E6B"/>
    <w:rsid w:val="008968C4"/>
    <w:rsid w:val="008D31BD"/>
    <w:rsid w:val="008D7C1C"/>
    <w:rsid w:val="0092291B"/>
    <w:rsid w:val="00922F75"/>
    <w:rsid w:val="00925004"/>
    <w:rsid w:val="00932D92"/>
    <w:rsid w:val="0095272C"/>
    <w:rsid w:val="00972024"/>
    <w:rsid w:val="009C7E66"/>
    <w:rsid w:val="009F04D2"/>
    <w:rsid w:val="009F2BA7"/>
    <w:rsid w:val="009F6DA0"/>
    <w:rsid w:val="00A01182"/>
    <w:rsid w:val="00A06309"/>
    <w:rsid w:val="00A94308"/>
    <w:rsid w:val="00AD0728"/>
    <w:rsid w:val="00AD13CB"/>
    <w:rsid w:val="00AD3FD8"/>
    <w:rsid w:val="00B370A8"/>
    <w:rsid w:val="00B86E2D"/>
    <w:rsid w:val="00BC7376"/>
    <w:rsid w:val="00BD669A"/>
    <w:rsid w:val="00BE63E2"/>
    <w:rsid w:val="00BF49F0"/>
    <w:rsid w:val="00C13F2B"/>
    <w:rsid w:val="00C43D65"/>
    <w:rsid w:val="00C84833"/>
    <w:rsid w:val="00C9044F"/>
    <w:rsid w:val="00C97D42"/>
    <w:rsid w:val="00D2420D"/>
    <w:rsid w:val="00D30382"/>
    <w:rsid w:val="00D413F9"/>
    <w:rsid w:val="00D44E50"/>
    <w:rsid w:val="00D47B94"/>
    <w:rsid w:val="00D90060"/>
    <w:rsid w:val="00D92B95"/>
    <w:rsid w:val="00DA302F"/>
    <w:rsid w:val="00DC6B2F"/>
    <w:rsid w:val="00E03F71"/>
    <w:rsid w:val="00E06FE0"/>
    <w:rsid w:val="00E154B5"/>
    <w:rsid w:val="00E232F0"/>
    <w:rsid w:val="00E345FE"/>
    <w:rsid w:val="00E52791"/>
    <w:rsid w:val="00E83195"/>
    <w:rsid w:val="00EC378A"/>
    <w:rsid w:val="00F00A4F"/>
    <w:rsid w:val="00F15BB2"/>
    <w:rsid w:val="00F20C3C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76C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0A4C5BDCF243ACA8E10A682CC90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70F0-87CE-4B23-8E24-5F9C69766F9E}"/>
      </w:docPartPr>
      <w:docPartBody>
        <w:p w:rsidR="009E3943" w:rsidRDefault="002A0259">
          <w:pPr>
            <w:pStyle w:val="100A4C5BDCF243ACA8E10A682CC900CB"/>
          </w:pPr>
          <w:r w:rsidRPr="00AD3FD8">
            <w:t>Experience</w:t>
          </w:r>
        </w:p>
      </w:docPartBody>
    </w:docPart>
    <w:docPart>
      <w:docPartPr>
        <w:name w:val="C7B43123A8BB4639B5ADF6047EE6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A0E63-23C7-4D2B-B424-F45CF76CC684}"/>
      </w:docPartPr>
      <w:docPartBody>
        <w:p w:rsidR="009E3943" w:rsidRDefault="002A0259">
          <w:pPr>
            <w:pStyle w:val="C7B43123A8BB4639B5ADF6047EE6C7F7"/>
          </w:pPr>
          <w:r>
            <w:t>Skills</w:t>
          </w:r>
        </w:p>
      </w:docPartBody>
    </w:docPart>
    <w:docPart>
      <w:docPartPr>
        <w:name w:val="AC2710A7357A4C1DBBDA50CF02CC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92FFE-AC56-4494-8133-2CB2F80E75C1}"/>
      </w:docPartPr>
      <w:docPartBody>
        <w:p w:rsidR="009E3943" w:rsidRDefault="002A0259">
          <w:pPr>
            <w:pStyle w:val="AC2710A7357A4C1DBBDA50CF02CC322C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59"/>
    <w:rsid w:val="002A0259"/>
    <w:rsid w:val="002A2DC2"/>
    <w:rsid w:val="004375A7"/>
    <w:rsid w:val="00682286"/>
    <w:rsid w:val="0084427D"/>
    <w:rsid w:val="009E3943"/>
    <w:rsid w:val="00EA1873"/>
    <w:rsid w:val="00F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A4C5BDCF243ACA8E10A682CC900CB">
    <w:name w:val="100A4C5BDCF243ACA8E10A682CC900CB"/>
  </w:style>
  <w:style w:type="paragraph" w:customStyle="1" w:styleId="C7B43123A8BB4639B5ADF6047EE6C7F7">
    <w:name w:val="C7B43123A8BB4639B5ADF6047EE6C7F7"/>
  </w:style>
  <w:style w:type="paragraph" w:customStyle="1" w:styleId="AC2710A7357A4C1DBBDA50CF02CC322C">
    <w:name w:val="AC2710A7357A4C1DBBDA50CF02CC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271941-30FB-4839-A2E4-E732AACF50D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2023-04-15T04:02:00Z</dcterms:created>
  <dcterms:modified xsi:type="dcterms:W3CDTF">2023-10-04T16:07:00Z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